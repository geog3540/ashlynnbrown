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F1DD6" w14:textId="7F170531" w:rsidR="00BA709B" w:rsidRPr="00BA709B" w:rsidRDefault="00BA709B" w:rsidP="00BD6A9F">
      <w:pPr>
        <w:pStyle w:val="ContactInfo"/>
        <w:rPr>
          <w:rFonts w:ascii="Times New Roman" w:hAnsi="Times New Roman" w:cs="Times New Roman"/>
          <w:b/>
          <w:sz w:val="32"/>
        </w:rPr>
      </w:pPr>
      <w:r w:rsidRPr="00BA709B">
        <w:rPr>
          <w:rFonts w:ascii="Times New Roman" w:hAnsi="Times New Roman" w:cs="Times New Roman"/>
          <w:b/>
          <w:sz w:val="32"/>
        </w:rPr>
        <w:t xml:space="preserve">Ashlynn </w:t>
      </w:r>
      <w:r w:rsidR="005024C6">
        <w:rPr>
          <w:rFonts w:ascii="Times New Roman" w:hAnsi="Times New Roman" w:cs="Times New Roman"/>
          <w:b/>
          <w:sz w:val="32"/>
        </w:rPr>
        <w:t xml:space="preserve">R. </w:t>
      </w:r>
      <w:r w:rsidRPr="00BA709B">
        <w:rPr>
          <w:rFonts w:ascii="Times New Roman" w:hAnsi="Times New Roman" w:cs="Times New Roman"/>
          <w:b/>
          <w:sz w:val="32"/>
        </w:rPr>
        <w:t>Brown</w:t>
      </w:r>
    </w:p>
    <w:p w14:paraId="2B3A92A5" w14:textId="4770F404" w:rsidR="00BD6A9F" w:rsidRPr="00BA709B" w:rsidRDefault="00494DAC" w:rsidP="00BD6A9F">
      <w:pPr>
        <w:pStyle w:val="ContactInf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Tallgrass Archaeology L.L.C. </w:t>
      </w:r>
    </w:p>
    <w:p w14:paraId="344043D4" w14:textId="722A1673" w:rsidR="00BD6A9F" w:rsidRPr="00BA709B" w:rsidRDefault="00BD6A9F">
      <w:pPr>
        <w:pStyle w:val="ContactInfo"/>
        <w:rPr>
          <w:rFonts w:ascii="Times New Roman" w:hAnsi="Times New Roman" w:cs="Times New Roman"/>
          <w:sz w:val="24"/>
        </w:rPr>
      </w:pPr>
      <w:r w:rsidRPr="00BA709B">
        <w:rPr>
          <w:rFonts w:ascii="Times New Roman" w:hAnsi="Times New Roman" w:cs="Times New Roman"/>
          <w:sz w:val="24"/>
        </w:rPr>
        <w:t xml:space="preserve">Current Address: </w:t>
      </w:r>
      <w:r w:rsidR="003F26D6">
        <w:rPr>
          <w:rFonts w:ascii="Times New Roman" w:hAnsi="Times New Roman" w:cs="Times New Roman"/>
          <w:sz w:val="24"/>
        </w:rPr>
        <w:t>511 S. Scott Blvd, Iowa City, IA 52245</w:t>
      </w:r>
      <w:bookmarkStart w:id="0" w:name="_GoBack"/>
      <w:bookmarkEnd w:id="0"/>
    </w:p>
    <w:p w14:paraId="4AD4DF42" w14:textId="0AA0D3D3" w:rsidR="00BD6A9F" w:rsidRPr="00BA709B" w:rsidRDefault="00BD6A9F">
      <w:pPr>
        <w:pStyle w:val="ContactInfo"/>
        <w:rPr>
          <w:rFonts w:ascii="Times New Roman" w:hAnsi="Times New Roman" w:cs="Times New Roman"/>
          <w:sz w:val="24"/>
        </w:rPr>
      </w:pPr>
      <w:r w:rsidRPr="00BA709B">
        <w:rPr>
          <w:rFonts w:ascii="Times New Roman" w:hAnsi="Times New Roman" w:cs="Times New Roman"/>
          <w:sz w:val="24"/>
        </w:rPr>
        <w:t xml:space="preserve">Phone:  319-217-3696 </w:t>
      </w:r>
    </w:p>
    <w:p w14:paraId="28088BB4" w14:textId="5A631141" w:rsidR="00BD6A9F" w:rsidRPr="00BA709B" w:rsidRDefault="00BD6A9F" w:rsidP="00BD6A9F">
      <w:pPr>
        <w:pStyle w:val="ContactInfo"/>
        <w:rPr>
          <w:rFonts w:ascii="Times New Roman" w:hAnsi="Times New Roman" w:cs="Times New Roman"/>
        </w:rPr>
      </w:pPr>
      <w:r w:rsidRPr="00BA709B">
        <w:rPr>
          <w:rFonts w:ascii="Times New Roman" w:hAnsi="Times New Roman" w:cs="Times New Roman"/>
          <w:sz w:val="24"/>
        </w:rPr>
        <w:t xml:space="preserve">E-mail: </w:t>
      </w:r>
      <w:r w:rsidR="00540038" w:rsidRPr="00BA709B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6F395E">
          <w:rPr>
            <w:rStyle w:val="Hyperlink"/>
            <w:rFonts w:ascii="Times New Roman" w:hAnsi="Times New Roman" w:cs="Times New Roman"/>
            <w:sz w:val="24"/>
          </w:rPr>
          <w:t>ashlynnreneebrown@gmail.com</w:t>
        </w:r>
      </w:hyperlink>
      <w:r w:rsidR="00540038" w:rsidRPr="00BA709B">
        <w:rPr>
          <w:rFonts w:ascii="Times New Roman" w:hAnsi="Times New Roman" w:cs="Times New Roman"/>
        </w:rPr>
        <w:t xml:space="preserve"> </w:t>
      </w:r>
    </w:p>
    <w:p w14:paraId="3826F635" w14:textId="77777777" w:rsidR="00211228" w:rsidRDefault="00211228" w:rsidP="00BD6A9F">
      <w:pPr>
        <w:pStyle w:val="ContactInfo"/>
        <w:rPr>
          <w:rFonts w:ascii="Times New Roman" w:hAnsi="Times New Roman" w:cs="Times New Roman"/>
          <w:b/>
          <w:spacing w:val="21"/>
          <w:sz w:val="28"/>
        </w:rPr>
      </w:pPr>
    </w:p>
    <w:p w14:paraId="30444966" w14:textId="666870B6" w:rsidR="007432D0" w:rsidRPr="00BA709B" w:rsidRDefault="00BD6A9F" w:rsidP="00BD6A9F">
      <w:pPr>
        <w:pStyle w:val="ContactInfo"/>
        <w:rPr>
          <w:rFonts w:ascii="Times New Roman" w:hAnsi="Times New Roman" w:cs="Times New Roman"/>
          <w:b/>
          <w:spacing w:val="21"/>
          <w:sz w:val="28"/>
        </w:rPr>
      </w:pPr>
      <w:r w:rsidRPr="00BA709B">
        <w:rPr>
          <w:rFonts w:ascii="Times New Roman" w:hAnsi="Times New Roman" w:cs="Times New Roman"/>
          <w:b/>
          <w:spacing w:val="21"/>
          <w:sz w:val="28"/>
        </w:rPr>
        <w:t>Education</w:t>
      </w:r>
    </w:p>
    <w:p w14:paraId="44A3CD61" w14:textId="4F68CB3C" w:rsidR="00BD6A9F" w:rsidRPr="00BA709B" w:rsidRDefault="00BD6A9F" w:rsidP="00BD6A9F">
      <w:pPr>
        <w:pStyle w:val="ContactInfo"/>
        <w:rPr>
          <w:rFonts w:ascii="Times New Roman" w:hAnsi="Times New Roman" w:cs="Times New Roman"/>
          <w:spacing w:val="21"/>
          <w:sz w:val="24"/>
        </w:rPr>
      </w:pPr>
      <w:r w:rsidRPr="00BA709B">
        <w:rPr>
          <w:rFonts w:ascii="Times New Roman" w:hAnsi="Times New Roman" w:cs="Times New Roman"/>
          <w:i/>
          <w:spacing w:val="21"/>
          <w:sz w:val="24"/>
        </w:rPr>
        <w:t>The University of Iowa</w:t>
      </w:r>
      <w:r w:rsidRPr="00BA709B">
        <w:rPr>
          <w:rFonts w:ascii="Times New Roman" w:hAnsi="Times New Roman" w:cs="Times New Roman"/>
          <w:spacing w:val="21"/>
          <w:sz w:val="24"/>
        </w:rPr>
        <w:t xml:space="preserve">, Iowa City, IA </w:t>
      </w:r>
      <w:r w:rsidRPr="00BA709B">
        <w:rPr>
          <w:rFonts w:ascii="Times New Roman" w:hAnsi="Times New Roman" w:cs="Times New Roman"/>
          <w:spacing w:val="21"/>
          <w:sz w:val="24"/>
        </w:rPr>
        <w:tab/>
      </w:r>
      <w:r w:rsidRPr="00BA709B">
        <w:rPr>
          <w:rFonts w:ascii="Times New Roman" w:hAnsi="Times New Roman" w:cs="Times New Roman"/>
          <w:spacing w:val="21"/>
          <w:sz w:val="24"/>
        </w:rPr>
        <w:tab/>
      </w:r>
      <w:r w:rsidR="00BC04AE">
        <w:rPr>
          <w:rFonts w:ascii="Times New Roman" w:hAnsi="Times New Roman" w:cs="Times New Roman"/>
          <w:spacing w:val="21"/>
          <w:sz w:val="24"/>
        </w:rPr>
        <w:tab/>
      </w:r>
      <w:r w:rsidR="00BC04AE">
        <w:rPr>
          <w:rFonts w:ascii="Times New Roman" w:hAnsi="Times New Roman" w:cs="Times New Roman"/>
          <w:spacing w:val="21"/>
          <w:sz w:val="24"/>
        </w:rPr>
        <w:tab/>
      </w:r>
      <w:r w:rsidR="003A6BBA">
        <w:rPr>
          <w:rFonts w:ascii="Times New Roman" w:hAnsi="Times New Roman" w:cs="Times New Roman"/>
          <w:spacing w:val="21"/>
          <w:sz w:val="24"/>
        </w:rPr>
        <w:tab/>
      </w:r>
      <w:r w:rsidRPr="00BA709B">
        <w:rPr>
          <w:rFonts w:ascii="Times New Roman" w:hAnsi="Times New Roman" w:cs="Times New Roman"/>
          <w:spacing w:val="21"/>
          <w:sz w:val="24"/>
        </w:rPr>
        <w:t>May 2017</w:t>
      </w:r>
    </w:p>
    <w:p w14:paraId="4CAF25A9" w14:textId="68557571" w:rsidR="00BD6A9F" w:rsidRPr="00BA709B" w:rsidRDefault="00BD6A9F" w:rsidP="00BD6A9F">
      <w:pPr>
        <w:pStyle w:val="ContactInfo"/>
        <w:rPr>
          <w:rFonts w:ascii="Times New Roman" w:hAnsi="Times New Roman" w:cs="Times New Roman"/>
          <w:spacing w:val="21"/>
          <w:sz w:val="24"/>
        </w:rPr>
      </w:pPr>
      <w:r w:rsidRPr="00BA709B">
        <w:rPr>
          <w:rFonts w:ascii="Times New Roman" w:hAnsi="Times New Roman" w:cs="Times New Roman"/>
          <w:spacing w:val="21"/>
          <w:sz w:val="24"/>
        </w:rPr>
        <w:t xml:space="preserve">B.A., Anthropology </w:t>
      </w:r>
    </w:p>
    <w:p w14:paraId="49C0166F" w14:textId="10C97221" w:rsidR="00211228" w:rsidRDefault="00BD6A9F" w:rsidP="00BD6A9F">
      <w:pPr>
        <w:pStyle w:val="ContactInfo"/>
        <w:rPr>
          <w:rFonts w:ascii="Times New Roman" w:hAnsi="Times New Roman" w:cs="Times New Roman"/>
          <w:spacing w:val="21"/>
          <w:sz w:val="24"/>
        </w:rPr>
      </w:pPr>
      <w:r w:rsidRPr="00BA709B">
        <w:rPr>
          <w:rFonts w:ascii="Times New Roman" w:hAnsi="Times New Roman" w:cs="Times New Roman"/>
          <w:spacing w:val="21"/>
          <w:sz w:val="24"/>
        </w:rPr>
        <w:t>Certificate in Museum Studies</w:t>
      </w:r>
    </w:p>
    <w:p w14:paraId="1B2C0C2B" w14:textId="77777777" w:rsidR="00C16DC3" w:rsidRPr="00C16DC3" w:rsidRDefault="00C16DC3" w:rsidP="00BD6A9F">
      <w:pPr>
        <w:pStyle w:val="ContactInfo"/>
        <w:rPr>
          <w:rFonts w:ascii="Times New Roman" w:hAnsi="Times New Roman" w:cs="Times New Roman"/>
          <w:spacing w:val="21"/>
          <w:sz w:val="24"/>
        </w:rPr>
      </w:pPr>
    </w:p>
    <w:p w14:paraId="5369F66E" w14:textId="2FAAC18A" w:rsidR="00BD6A9F" w:rsidRPr="00BA709B" w:rsidRDefault="00BA709B" w:rsidP="00BD6A9F">
      <w:pPr>
        <w:pStyle w:val="ContactInfo"/>
        <w:rPr>
          <w:rFonts w:ascii="Times New Roman" w:hAnsi="Times New Roman" w:cs="Times New Roman"/>
          <w:spacing w:val="21"/>
          <w:sz w:val="24"/>
        </w:rPr>
      </w:pPr>
      <w:r w:rsidRPr="00BA709B">
        <w:rPr>
          <w:rFonts w:ascii="Times New Roman" w:hAnsi="Times New Roman" w:cs="Times New Roman"/>
          <w:b/>
          <w:spacing w:val="21"/>
          <w:sz w:val="28"/>
        </w:rPr>
        <w:t>Class Experience</w:t>
      </w:r>
    </w:p>
    <w:p w14:paraId="44CF8773" w14:textId="239A8699" w:rsidR="00BA709B" w:rsidRDefault="00BA709B" w:rsidP="00BD6A9F">
      <w:pPr>
        <w:pStyle w:val="ContactInfo"/>
        <w:rPr>
          <w:rFonts w:ascii="Times New Roman" w:hAnsi="Times New Roman" w:cs="Times New Roman"/>
          <w:spacing w:val="21"/>
          <w:sz w:val="24"/>
        </w:rPr>
      </w:pPr>
      <w:r w:rsidRPr="00BA709B">
        <w:rPr>
          <w:rFonts w:ascii="Times New Roman" w:hAnsi="Times New Roman" w:cs="Times New Roman"/>
          <w:spacing w:val="21"/>
          <w:sz w:val="24"/>
        </w:rPr>
        <w:t xml:space="preserve">CRM Archaeology: Practice/Practicalities </w:t>
      </w:r>
      <w:r w:rsidR="00A34495">
        <w:rPr>
          <w:rFonts w:ascii="Times New Roman" w:hAnsi="Times New Roman" w:cs="Times New Roman"/>
          <w:spacing w:val="21"/>
          <w:sz w:val="24"/>
        </w:rPr>
        <w:tab/>
      </w:r>
      <w:r w:rsidR="00A34495">
        <w:rPr>
          <w:rFonts w:ascii="Times New Roman" w:hAnsi="Times New Roman" w:cs="Times New Roman"/>
          <w:spacing w:val="21"/>
          <w:sz w:val="24"/>
        </w:rPr>
        <w:tab/>
      </w:r>
      <w:r w:rsidR="00A34495">
        <w:rPr>
          <w:rFonts w:ascii="Times New Roman" w:hAnsi="Times New Roman" w:cs="Times New Roman"/>
          <w:spacing w:val="21"/>
          <w:sz w:val="24"/>
        </w:rPr>
        <w:tab/>
      </w:r>
      <w:r w:rsidR="00A34495">
        <w:rPr>
          <w:rFonts w:ascii="Times New Roman" w:hAnsi="Times New Roman" w:cs="Times New Roman"/>
          <w:spacing w:val="21"/>
          <w:sz w:val="24"/>
        </w:rPr>
        <w:tab/>
      </w:r>
      <w:r w:rsidR="00A34495">
        <w:rPr>
          <w:rFonts w:ascii="Times New Roman" w:hAnsi="Times New Roman" w:cs="Times New Roman"/>
          <w:spacing w:val="21"/>
          <w:sz w:val="24"/>
        </w:rPr>
        <w:tab/>
        <w:t>Spring 2017</w:t>
      </w:r>
    </w:p>
    <w:p w14:paraId="34E4BB05" w14:textId="73ACB330" w:rsidR="00476530" w:rsidRDefault="00476530" w:rsidP="00476530">
      <w:pPr>
        <w:pStyle w:val="ContactInfo"/>
        <w:numPr>
          <w:ilvl w:val="0"/>
          <w:numId w:val="12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Studied the laws and practices relating to Cultural Resource Management</w:t>
      </w:r>
    </w:p>
    <w:p w14:paraId="0045FAC4" w14:textId="5C67CB99" w:rsidR="00BC04AE" w:rsidRDefault="00BC04AE" w:rsidP="00BC04AE">
      <w:pPr>
        <w:pStyle w:val="ContactInfo"/>
        <w:numPr>
          <w:ilvl w:val="0"/>
          <w:numId w:val="12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Focused on the consultation practices and history of CRM</w:t>
      </w:r>
    </w:p>
    <w:p w14:paraId="2C8A9AF7" w14:textId="2C746F14" w:rsidR="00BC04AE" w:rsidRDefault="00BC04AE" w:rsidP="00BC04AE">
      <w:pPr>
        <w:pStyle w:val="ContactInfo"/>
        <w:numPr>
          <w:ilvl w:val="0"/>
          <w:numId w:val="12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Explored how CRM archaeological consultants operationalize CRM processes </w:t>
      </w:r>
    </w:p>
    <w:p w14:paraId="2FADE8BA" w14:textId="077BBB4D" w:rsidR="00E269D7" w:rsidRDefault="00E269D7" w:rsidP="00E269D7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Field Archaeology </w:t>
      </w:r>
      <w:r w:rsidR="00F556BB">
        <w:rPr>
          <w:rFonts w:ascii="Times New Roman" w:hAnsi="Times New Roman" w:cs="Times New Roman"/>
          <w:spacing w:val="21"/>
          <w:sz w:val="24"/>
        </w:rPr>
        <w:tab/>
      </w:r>
      <w:r w:rsidR="00F556BB">
        <w:rPr>
          <w:rFonts w:ascii="Times New Roman" w:hAnsi="Times New Roman" w:cs="Times New Roman"/>
          <w:spacing w:val="21"/>
          <w:sz w:val="24"/>
        </w:rPr>
        <w:tab/>
      </w:r>
      <w:r w:rsidR="00F556BB">
        <w:rPr>
          <w:rFonts w:ascii="Times New Roman" w:hAnsi="Times New Roman" w:cs="Times New Roman"/>
          <w:spacing w:val="21"/>
          <w:sz w:val="24"/>
        </w:rPr>
        <w:tab/>
      </w:r>
      <w:r w:rsidR="00F556BB">
        <w:rPr>
          <w:rFonts w:ascii="Times New Roman" w:hAnsi="Times New Roman" w:cs="Times New Roman"/>
          <w:spacing w:val="21"/>
          <w:sz w:val="24"/>
        </w:rPr>
        <w:tab/>
      </w:r>
      <w:r w:rsidR="00F556BB">
        <w:rPr>
          <w:rFonts w:ascii="Times New Roman" w:hAnsi="Times New Roman" w:cs="Times New Roman"/>
          <w:spacing w:val="21"/>
          <w:sz w:val="24"/>
        </w:rPr>
        <w:tab/>
      </w:r>
      <w:r w:rsidR="00F556BB">
        <w:rPr>
          <w:rFonts w:ascii="Times New Roman" w:hAnsi="Times New Roman" w:cs="Times New Roman"/>
          <w:spacing w:val="21"/>
          <w:sz w:val="24"/>
        </w:rPr>
        <w:tab/>
      </w:r>
      <w:r w:rsidR="00F556BB">
        <w:rPr>
          <w:rFonts w:ascii="Times New Roman" w:hAnsi="Times New Roman" w:cs="Times New Roman"/>
          <w:spacing w:val="21"/>
          <w:sz w:val="24"/>
        </w:rPr>
        <w:tab/>
      </w:r>
      <w:r w:rsidR="00F556BB">
        <w:rPr>
          <w:rFonts w:ascii="Times New Roman" w:hAnsi="Times New Roman" w:cs="Times New Roman"/>
          <w:spacing w:val="21"/>
          <w:sz w:val="24"/>
        </w:rPr>
        <w:tab/>
        <w:t>Summer 2015</w:t>
      </w:r>
    </w:p>
    <w:p w14:paraId="13D5AC02" w14:textId="4C6DEF95" w:rsidR="00F556BB" w:rsidRDefault="00F556BB" w:rsidP="00E269D7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Lakeside Lab, Spirit Lake, IA </w:t>
      </w:r>
    </w:p>
    <w:p w14:paraId="30CD3B6F" w14:textId="3B534B6F" w:rsidR="00F556BB" w:rsidRDefault="00F556BB" w:rsidP="00F556BB">
      <w:pPr>
        <w:pStyle w:val="ContactInfo"/>
        <w:numPr>
          <w:ilvl w:val="0"/>
          <w:numId w:val="14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Learned fundamental basics of </w:t>
      </w:r>
      <w:r w:rsidR="00B00B3C">
        <w:rPr>
          <w:rFonts w:ascii="Times New Roman" w:hAnsi="Times New Roman" w:cs="Times New Roman"/>
          <w:spacing w:val="21"/>
          <w:sz w:val="24"/>
        </w:rPr>
        <w:t xml:space="preserve">extensive </w:t>
      </w:r>
      <w:r>
        <w:rPr>
          <w:rFonts w:ascii="Times New Roman" w:hAnsi="Times New Roman" w:cs="Times New Roman"/>
          <w:spacing w:val="21"/>
          <w:sz w:val="24"/>
        </w:rPr>
        <w:t xml:space="preserve">archaeological excavation </w:t>
      </w:r>
    </w:p>
    <w:p w14:paraId="07EEEE5F" w14:textId="453C2A6B" w:rsidR="00F556BB" w:rsidRDefault="00F556BB" w:rsidP="00F556BB">
      <w:pPr>
        <w:pStyle w:val="ContactInfo"/>
        <w:numPr>
          <w:ilvl w:val="0"/>
          <w:numId w:val="14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Studied, cleaned, and bagged artifacts in lab sessions</w:t>
      </w:r>
    </w:p>
    <w:p w14:paraId="329A0FFC" w14:textId="39FF882D" w:rsidR="00F556BB" w:rsidRDefault="00660C56" w:rsidP="00F556BB">
      <w:pPr>
        <w:pStyle w:val="ContactInfo"/>
        <w:numPr>
          <w:ilvl w:val="0"/>
          <w:numId w:val="14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R</w:t>
      </w:r>
      <w:r w:rsidR="00F556BB">
        <w:rPr>
          <w:rFonts w:ascii="Times New Roman" w:hAnsi="Times New Roman" w:cs="Times New Roman"/>
          <w:spacing w:val="21"/>
          <w:sz w:val="24"/>
        </w:rPr>
        <w:t xml:space="preserve">ead and summarized many professionally written articles </w:t>
      </w:r>
    </w:p>
    <w:p w14:paraId="6DBAFC56" w14:textId="7F2AE72A" w:rsidR="00B00B3C" w:rsidRDefault="00B00B3C" w:rsidP="00B00B3C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Collection Care and Management</w:t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  <w:t>Fall 2016</w:t>
      </w:r>
    </w:p>
    <w:p w14:paraId="396F555F" w14:textId="4C051E85" w:rsidR="00B00B3C" w:rsidRDefault="00B00B3C" w:rsidP="00B00B3C">
      <w:pPr>
        <w:pStyle w:val="ContactInfo"/>
        <w:numPr>
          <w:ilvl w:val="0"/>
          <w:numId w:val="16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Learned about different materials that make up a museum collection</w:t>
      </w:r>
    </w:p>
    <w:p w14:paraId="74D5E027" w14:textId="2D8DFDED" w:rsidR="00B00B3C" w:rsidRDefault="00B00B3C" w:rsidP="00B00B3C">
      <w:pPr>
        <w:pStyle w:val="ContactInfo"/>
        <w:numPr>
          <w:ilvl w:val="0"/>
          <w:numId w:val="16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Studied how to preserve collection material and prepare for disaster situations</w:t>
      </w:r>
    </w:p>
    <w:p w14:paraId="7B70B2F3" w14:textId="0BEBEA75" w:rsidR="00B00B3C" w:rsidRDefault="00B00B3C" w:rsidP="00B00B3C">
      <w:pPr>
        <w:pStyle w:val="ContactInfo"/>
        <w:numPr>
          <w:ilvl w:val="0"/>
          <w:numId w:val="16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Briefly covered how to save objects that have been damaged</w:t>
      </w:r>
    </w:p>
    <w:p w14:paraId="69298F97" w14:textId="77777777" w:rsidR="00211228" w:rsidRPr="00B00B3C" w:rsidRDefault="00211228" w:rsidP="00BD6A9F">
      <w:pPr>
        <w:pStyle w:val="ContactInfo"/>
        <w:rPr>
          <w:rFonts w:ascii="Times New Roman" w:hAnsi="Times New Roman" w:cs="Times New Roman"/>
          <w:spacing w:val="21"/>
          <w:sz w:val="28"/>
        </w:rPr>
      </w:pPr>
    </w:p>
    <w:p w14:paraId="194EB59A" w14:textId="78EB1387" w:rsidR="00BA709B" w:rsidRDefault="00BC04AE" w:rsidP="00BD6A9F">
      <w:pPr>
        <w:pStyle w:val="ContactInfo"/>
        <w:rPr>
          <w:rFonts w:ascii="Times New Roman" w:hAnsi="Times New Roman" w:cs="Times New Roman"/>
          <w:b/>
          <w:spacing w:val="21"/>
          <w:sz w:val="28"/>
        </w:rPr>
      </w:pPr>
      <w:r>
        <w:rPr>
          <w:rFonts w:ascii="Times New Roman" w:hAnsi="Times New Roman" w:cs="Times New Roman"/>
          <w:b/>
          <w:spacing w:val="21"/>
          <w:sz w:val="28"/>
        </w:rPr>
        <w:t xml:space="preserve">Internship Experience </w:t>
      </w:r>
    </w:p>
    <w:p w14:paraId="09D62F8E" w14:textId="275C5AA8" w:rsidR="00BC04AE" w:rsidRDefault="00BC04AE" w:rsidP="00BC04AE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Collections Internship</w:t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  <w:t xml:space="preserve"> </w:t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  <w:t>Summer 2016</w:t>
      </w:r>
    </w:p>
    <w:p w14:paraId="0709ED76" w14:textId="7FBF6E44" w:rsidR="00BC04AE" w:rsidRDefault="00BC04AE" w:rsidP="00BC04AE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Iowa Office of the State Archaeologist, Iowa City, IA</w:t>
      </w:r>
    </w:p>
    <w:p w14:paraId="5744A6CA" w14:textId="0581AF1B" w:rsidR="00BC04AE" w:rsidRDefault="00B6212B" w:rsidP="00BC04AE">
      <w:pPr>
        <w:pStyle w:val="ContactInfo"/>
        <w:numPr>
          <w:ilvl w:val="0"/>
          <w:numId w:val="13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Cleaned</w:t>
      </w:r>
      <w:r w:rsidR="00B00B3C">
        <w:rPr>
          <w:rFonts w:ascii="Times New Roman" w:hAnsi="Times New Roman" w:cs="Times New Roman"/>
          <w:spacing w:val="21"/>
          <w:sz w:val="24"/>
        </w:rPr>
        <w:t>, labelled,</w:t>
      </w:r>
      <w:r>
        <w:rPr>
          <w:rFonts w:ascii="Times New Roman" w:hAnsi="Times New Roman" w:cs="Times New Roman"/>
          <w:spacing w:val="21"/>
          <w:sz w:val="24"/>
        </w:rPr>
        <w:t xml:space="preserve"> and</w:t>
      </w:r>
      <w:r w:rsidR="00BC04AE">
        <w:rPr>
          <w:rFonts w:ascii="Times New Roman" w:hAnsi="Times New Roman" w:cs="Times New Roman"/>
          <w:spacing w:val="21"/>
          <w:sz w:val="24"/>
        </w:rPr>
        <w:t xml:space="preserve"> packaged artifacts</w:t>
      </w:r>
      <w:r>
        <w:rPr>
          <w:rFonts w:ascii="Times New Roman" w:hAnsi="Times New Roman" w:cs="Times New Roman"/>
          <w:spacing w:val="21"/>
          <w:sz w:val="24"/>
        </w:rPr>
        <w:t xml:space="preserve"> for the archives</w:t>
      </w:r>
    </w:p>
    <w:p w14:paraId="2EBF7FBD" w14:textId="13CF113D" w:rsidR="00B6212B" w:rsidRDefault="00B6212B" w:rsidP="00BC04AE">
      <w:pPr>
        <w:pStyle w:val="ContactInfo"/>
        <w:numPr>
          <w:ilvl w:val="0"/>
          <w:numId w:val="13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Digitally catalogued artifacts using Microsoft Access </w:t>
      </w:r>
    </w:p>
    <w:p w14:paraId="09D51619" w14:textId="77777777" w:rsidR="00B6212B" w:rsidRDefault="00B6212B" w:rsidP="00B6212B">
      <w:pPr>
        <w:pStyle w:val="ContactInfo"/>
        <w:rPr>
          <w:rFonts w:ascii="Times New Roman" w:hAnsi="Times New Roman" w:cs="Times New Roman"/>
          <w:spacing w:val="21"/>
          <w:sz w:val="24"/>
        </w:rPr>
      </w:pPr>
    </w:p>
    <w:p w14:paraId="7A7689F0" w14:textId="3096C695" w:rsidR="00211228" w:rsidRDefault="00211228" w:rsidP="00B6212B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b/>
          <w:spacing w:val="21"/>
          <w:sz w:val="28"/>
        </w:rPr>
        <w:t>Work Experience</w:t>
      </w:r>
    </w:p>
    <w:p w14:paraId="234D087D" w14:textId="28AE6C59" w:rsidR="00211228" w:rsidRDefault="00211228" w:rsidP="00B6212B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Certified Nursing Assistant </w:t>
      </w:r>
      <w:r w:rsidR="003A0DAA">
        <w:rPr>
          <w:rFonts w:ascii="Times New Roman" w:hAnsi="Times New Roman" w:cs="Times New Roman"/>
          <w:spacing w:val="21"/>
          <w:sz w:val="24"/>
        </w:rPr>
        <w:tab/>
      </w:r>
      <w:r w:rsidR="003A0DAA">
        <w:rPr>
          <w:rFonts w:ascii="Times New Roman" w:hAnsi="Times New Roman" w:cs="Times New Roman"/>
          <w:spacing w:val="21"/>
          <w:sz w:val="24"/>
        </w:rPr>
        <w:tab/>
      </w:r>
      <w:r w:rsidR="003A0DAA">
        <w:rPr>
          <w:rFonts w:ascii="Times New Roman" w:hAnsi="Times New Roman" w:cs="Times New Roman"/>
          <w:spacing w:val="21"/>
          <w:sz w:val="24"/>
        </w:rPr>
        <w:tab/>
      </w:r>
      <w:r w:rsidR="003A0DAA">
        <w:rPr>
          <w:rFonts w:ascii="Times New Roman" w:hAnsi="Times New Roman" w:cs="Times New Roman"/>
          <w:spacing w:val="21"/>
          <w:sz w:val="24"/>
        </w:rPr>
        <w:tab/>
      </w:r>
      <w:r w:rsidR="003A0DAA">
        <w:rPr>
          <w:rFonts w:ascii="Times New Roman" w:hAnsi="Times New Roman" w:cs="Times New Roman"/>
          <w:spacing w:val="21"/>
          <w:sz w:val="24"/>
        </w:rPr>
        <w:tab/>
      </w:r>
      <w:r w:rsidR="003A0DAA">
        <w:rPr>
          <w:rFonts w:ascii="Times New Roman" w:hAnsi="Times New Roman" w:cs="Times New Roman"/>
          <w:spacing w:val="21"/>
          <w:sz w:val="24"/>
        </w:rPr>
        <w:tab/>
        <w:t>August 2015-Present</w:t>
      </w:r>
    </w:p>
    <w:p w14:paraId="5D4B6C64" w14:textId="02FF207D" w:rsidR="00211228" w:rsidRDefault="00211228" w:rsidP="00B6212B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Oaknoll Retirement Residence, Iowa City, IA</w:t>
      </w:r>
    </w:p>
    <w:p w14:paraId="26A5A0DE" w14:textId="627DBAED" w:rsidR="009A633F" w:rsidRDefault="009A633F" w:rsidP="009A633F">
      <w:pPr>
        <w:pStyle w:val="ContactInfo"/>
        <w:numPr>
          <w:ilvl w:val="0"/>
          <w:numId w:val="15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Assisted elderly patients with therapy and </w:t>
      </w:r>
      <w:r w:rsidR="003E51BA">
        <w:rPr>
          <w:rFonts w:ascii="Times New Roman" w:hAnsi="Times New Roman" w:cs="Times New Roman"/>
          <w:spacing w:val="21"/>
          <w:sz w:val="24"/>
        </w:rPr>
        <w:t>daily care</w:t>
      </w:r>
    </w:p>
    <w:p w14:paraId="0D75279F" w14:textId="1B878316" w:rsidR="003E51BA" w:rsidRDefault="003E51BA" w:rsidP="009A633F">
      <w:pPr>
        <w:pStyle w:val="ContactInfo"/>
        <w:numPr>
          <w:ilvl w:val="0"/>
          <w:numId w:val="15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Walked and transferred residents around facility </w:t>
      </w:r>
    </w:p>
    <w:p w14:paraId="0C7910D5" w14:textId="3AAAF44E" w:rsidR="003E51BA" w:rsidRDefault="003E51BA" w:rsidP="009A633F">
      <w:pPr>
        <w:pStyle w:val="ContactInfo"/>
        <w:numPr>
          <w:ilvl w:val="0"/>
          <w:numId w:val="15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Assisted residents with activities of daily living </w:t>
      </w:r>
    </w:p>
    <w:p w14:paraId="04AB1AD0" w14:textId="77777777" w:rsidR="0076763F" w:rsidRDefault="0076763F" w:rsidP="0076763F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lastRenderedPageBreak/>
        <w:t>Archaeological Assistant</w:t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</w:r>
      <w:r>
        <w:rPr>
          <w:rFonts w:ascii="Times New Roman" w:hAnsi="Times New Roman" w:cs="Times New Roman"/>
          <w:spacing w:val="21"/>
          <w:sz w:val="24"/>
        </w:rPr>
        <w:tab/>
        <w:t>April 2017-Present</w:t>
      </w:r>
    </w:p>
    <w:p w14:paraId="333046ED" w14:textId="77777777" w:rsidR="0076763F" w:rsidRDefault="0076763F" w:rsidP="0076763F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Tallgrass Archaeology, L.L.C. </w:t>
      </w:r>
    </w:p>
    <w:p w14:paraId="5E1DAFC3" w14:textId="77777777" w:rsidR="0076763F" w:rsidRDefault="0076763F" w:rsidP="0076763F">
      <w:pPr>
        <w:pStyle w:val="ContactInfo"/>
        <w:numPr>
          <w:ilvl w:val="0"/>
          <w:numId w:val="17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Conducted archaeological field work including Phase I survey</w:t>
      </w:r>
    </w:p>
    <w:p w14:paraId="33ECB87D" w14:textId="77777777" w:rsidR="0076763F" w:rsidRDefault="0076763F" w:rsidP="0076763F">
      <w:pPr>
        <w:pStyle w:val="ContactInfo"/>
        <w:numPr>
          <w:ilvl w:val="0"/>
          <w:numId w:val="17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Conducted outside research on projects and artifacts</w:t>
      </w:r>
    </w:p>
    <w:p w14:paraId="1B6E556D" w14:textId="77777777" w:rsidR="0076763F" w:rsidRDefault="0076763F" w:rsidP="0076763F">
      <w:pPr>
        <w:pStyle w:val="ContactInfo"/>
        <w:numPr>
          <w:ilvl w:val="0"/>
          <w:numId w:val="17"/>
        </w:numPr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Entered information into databases</w:t>
      </w:r>
    </w:p>
    <w:p w14:paraId="4F895622" w14:textId="77777777" w:rsidR="00434529" w:rsidRDefault="00434529" w:rsidP="003E51BA">
      <w:pPr>
        <w:pStyle w:val="ContactInfo"/>
        <w:rPr>
          <w:rFonts w:ascii="Times New Roman" w:hAnsi="Times New Roman" w:cs="Times New Roman"/>
          <w:spacing w:val="21"/>
          <w:sz w:val="24"/>
        </w:rPr>
      </w:pPr>
    </w:p>
    <w:p w14:paraId="62BA2E9E" w14:textId="2D60E0A5" w:rsidR="00434529" w:rsidRPr="00434529" w:rsidRDefault="00434529" w:rsidP="003E51BA">
      <w:pPr>
        <w:pStyle w:val="ContactInfo"/>
        <w:rPr>
          <w:rFonts w:ascii="Times New Roman" w:hAnsi="Times New Roman" w:cs="Times New Roman"/>
          <w:b/>
          <w:spacing w:val="21"/>
          <w:sz w:val="28"/>
        </w:rPr>
      </w:pPr>
      <w:r w:rsidRPr="00434529">
        <w:rPr>
          <w:rFonts w:ascii="Times New Roman" w:hAnsi="Times New Roman" w:cs="Times New Roman"/>
          <w:b/>
          <w:spacing w:val="21"/>
          <w:sz w:val="28"/>
        </w:rPr>
        <w:t xml:space="preserve">References </w:t>
      </w:r>
    </w:p>
    <w:p w14:paraId="4F27B2F4" w14:textId="13F08988" w:rsidR="00434529" w:rsidRDefault="00434529" w:rsidP="003E51BA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John Doershuk </w:t>
      </w:r>
    </w:p>
    <w:p w14:paraId="77EA89F8" w14:textId="77777777" w:rsidR="00434529" w:rsidRDefault="00434529" w:rsidP="003E51BA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State Archaeologist, Iowa Office of the State Archaeologist</w:t>
      </w:r>
    </w:p>
    <w:p w14:paraId="0DD8E4D3" w14:textId="72D553FE" w:rsidR="00434529" w:rsidRDefault="00434529" w:rsidP="003E51BA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Professor, Field School Director</w:t>
      </w:r>
      <w:r>
        <w:rPr>
          <w:rFonts w:ascii="Times New Roman" w:hAnsi="Times New Roman" w:cs="Times New Roman"/>
          <w:spacing w:val="21"/>
          <w:sz w:val="24"/>
        </w:rPr>
        <w:tab/>
        <w:t xml:space="preserve"> </w:t>
      </w:r>
    </w:p>
    <w:p w14:paraId="54CF31E4" w14:textId="163E21D5" w:rsidR="00434529" w:rsidRDefault="00C02586" w:rsidP="003E51BA">
      <w:pPr>
        <w:pStyle w:val="ContactInfo"/>
        <w:rPr>
          <w:rFonts w:ascii="Times New Roman" w:hAnsi="Times New Roman" w:cs="Times New Roman"/>
          <w:spacing w:val="21"/>
          <w:sz w:val="24"/>
        </w:rPr>
      </w:pPr>
      <w:hyperlink r:id="rId8" w:history="1">
        <w:r w:rsidR="00434529" w:rsidRPr="00DE0BE0">
          <w:rPr>
            <w:rStyle w:val="Hyperlink"/>
            <w:rFonts w:ascii="Times New Roman" w:hAnsi="Times New Roman" w:cs="Times New Roman"/>
            <w:spacing w:val="21"/>
            <w:sz w:val="24"/>
          </w:rPr>
          <w:t>john-doershuk@uiowa.edu</w:t>
        </w:r>
      </w:hyperlink>
      <w:r w:rsidR="00434529">
        <w:rPr>
          <w:rFonts w:ascii="Times New Roman" w:hAnsi="Times New Roman" w:cs="Times New Roman"/>
          <w:spacing w:val="21"/>
          <w:sz w:val="24"/>
        </w:rPr>
        <w:t xml:space="preserve"> </w:t>
      </w:r>
      <w:r w:rsidR="00434529">
        <w:rPr>
          <w:rFonts w:ascii="Times New Roman" w:hAnsi="Times New Roman" w:cs="Times New Roman"/>
          <w:spacing w:val="21"/>
          <w:sz w:val="24"/>
        </w:rPr>
        <w:tab/>
      </w:r>
      <w:r w:rsidR="00434529">
        <w:rPr>
          <w:rFonts w:ascii="Times New Roman" w:hAnsi="Times New Roman" w:cs="Times New Roman"/>
          <w:spacing w:val="21"/>
          <w:sz w:val="24"/>
        </w:rPr>
        <w:tab/>
      </w:r>
      <w:r w:rsidR="00434529">
        <w:rPr>
          <w:rFonts w:ascii="Times New Roman" w:hAnsi="Times New Roman" w:cs="Times New Roman"/>
          <w:spacing w:val="21"/>
          <w:sz w:val="24"/>
        </w:rPr>
        <w:tab/>
      </w:r>
      <w:r w:rsidR="00434529">
        <w:rPr>
          <w:rFonts w:ascii="Times New Roman" w:hAnsi="Times New Roman" w:cs="Times New Roman"/>
          <w:spacing w:val="21"/>
          <w:sz w:val="24"/>
        </w:rPr>
        <w:tab/>
      </w:r>
      <w:r w:rsidR="00434529">
        <w:rPr>
          <w:rFonts w:ascii="Times New Roman" w:hAnsi="Times New Roman" w:cs="Times New Roman"/>
          <w:spacing w:val="21"/>
          <w:sz w:val="24"/>
        </w:rPr>
        <w:tab/>
      </w:r>
      <w:r w:rsidR="00434529">
        <w:rPr>
          <w:rFonts w:ascii="Times New Roman" w:hAnsi="Times New Roman" w:cs="Times New Roman"/>
          <w:spacing w:val="21"/>
          <w:sz w:val="24"/>
        </w:rPr>
        <w:tab/>
        <w:t>(319) 384-0751</w:t>
      </w:r>
    </w:p>
    <w:p w14:paraId="68A495DC" w14:textId="77777777" w:rsidR="00434529" w:rsidRDefault="00434529" w:rsidP="003E51BA">
      <w:pPr>
        <w:pStyle w:val="ContactInfo"/>
        <w:rPr>
          <w:rFonts w:ascii="Times New Roman" w:hAnsi="Times New Roman" w:cs="Times New Roman"/>
          <w:spacing w:val="21"/>
          <w:sz w:val="24"/>
        </w:rPr>
      </w:pPr>
    </w:p>
    <w:p w14:paraId="1F878393" w14:textId="2CCF4EA8" w:rsidR="00434529" w:rsidRDefault="00434529" w:rsidP="003E51BA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 xml:space="preserve">John Cordell </w:t>
      </w:r>
    </w:p>
    <w:p w14:paraId="28095BF9" w14:textId="675C7FDB" w:rsidR="00434529" w:rsidRDefault="00434529" w:rsidP="003E51BA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Research Collections Director, Iowa Office of the State Archaeologist</w:t>
      </w:r>
    </w:p>
    <w:p w14:paraId="7D043154" w14:textId="24E55FAC" w:rsidR="00434529" w:rsidRDefault="00434529" w:rsidP="003E51BA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Internship Supervisor</w:t>
      </w:r>
    </w:p>
    <w:p w14:paraId="382CC154" w14:textId="2DD7E85F" w:rsidR="00434529" w:rsidRDefault="00C02586" w:rsidP="003E51BA">
      <w:pPr>
        <w:pStyle w:val="ContactInfo"/>
        <w:rPr>
          <w:rFonts w:ascii="Times New Roman" w:hAnsi="Times New Roman" w:cs="Times New Roman"/>
          <w:spacing w:val="21"/>
          <w:sz w:val="24"/>
        </w:rPr>
      </w:pPr>
      <w:hyperlink r:id="rId9" w:history="1">
        <w:r w:rsidR="00434529" w:rsidRPr="00DE0BE0">
          <w:rPr>
            <w:rStyle w:val="Hyperlink"/>
            <w:rFonts w:ascii="Times New Roman" w:hAnsi="Times New Roman" w:cs="Times New Roman"/>
            <w:spacing w:val="21"/>
            <w:sz w:val="24"/>
          </w:rPr>
          <w:t>john-cordell@uiowa.edu</w:t>
        </w:r>
      </w:hyperlink>
      <w:r w:rsidR="00434529">
        <w:rPr>
          <w:rFonts w:ascii="Times New Roman" w:hAnsi="Times New Roman" w:cs="Times New Roman"/>
          <w:spacing w:val="21"/>
          <w:sz w:val="24"/>
        </w:rPr>
        <w:tab/>
      </w:r>
      <w:r w:rsidR="00434529">
        <w:rPr>
          <w:rFonts w:ascii="Times New Roman" w:hAnsi="Times New Roman" w:cs="Times New Roman"/>
          <w:spacing w:val="21"/>
          <w:sz w:val="24"/>
        </w:rPr>
        <w:tab/>
      </w:r>
      <w:r w:rsidR="00434529">
        <w:rPr>
          <w:rFonts w:ascii="Times New Roman" w:hAnsi="Times New Roman" w:cs="Times New Roman"/>
          <w:spacing w:val="21"/>
          <w:sz w:val="24"/>
        </w:rPr>
        <w:tab/>
      </w:r>
      <w:r w:rsidR="00434529">
        <w:rPr>
          <w:rFonts w:ascii="Times New Roman" w:hAnsi="Times New Roman" w:cs="Times New Roman"/>
          <w:spacing w:val="21"/>
          <w:sz w:val="24"/>
        </w:rPr>
        <w:tab/>
      </w:r>
      <w:r w:rsidR="00434529">
        <w:rPr>
          <w:rFonts w:ascii="Times New Roman" w:hAnsi="Times New Roman" w:cs="Times New Roman"/>
          <w:spacing w:val="21"/>
          <w:sz w:val="24"/>
        </w:rPr>
        <w:tab/>
      </w:r>
      <w:r w:rsidR="00434529">
        <w:rPr>
          <w:rFonts w:ascii="Times New Roman" w:hAnsi="Times New Roman" w:cs="Times New Roman"/>
          <w:spacing w:val="21"/>
          <w:sz w:val="24"/>
        </w:rPr>
        <w:tab/>
      </w:r>
      <w:r w:rsidR="00434529">
        <w:rPr>
          <w:rFonts w:ascii="Times New Roman" w:hAnsi="Times New Roman" w:cs="Times New Roman"/>
          <w:spacing w:val="21"/>
          <w:sz w:val="24"/>
        </w:rPr>
        <w:tab/>
        <w:t>(319) 384-0741</w:t>
      </w:r>
    </w:p>
    <w:p w14:paraId="61FACBD9" w14:textId="77777777" w:rsidR="00434529" w:rsidRDefault="00434529" w:rsidP="003E51BA">
      <w:pPr>
        <w:pStyle w:val="ContactInfo"/>
        <w:rPr>
          <w:rFonts w:ascii="Times New Roman" w:hAnsi="Times New Roman" w:cs="Times New Roman"/>
          <w:spacing w:val="21"/>
          <w:sz w:val="24"/>
        </w:rPr>
      </w:pPr>
    </w:p>
    <w:p w14:paraId="02038BDF" w14:textId="1B86591F" w:rsidR="00434529" w:rsidRDefault="00C16DC3" w:rsidP="00434529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Leah Rogers</w:t>
      </w:r>
    </w:p>
    <w:p w14:paraId="03DB9F99" w14:textId="3840CB9D" w:rsidR="00C16DC3" w:rsidRDefault="00C16DC3" w:rsidP="00434529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Owner, Tallgrass Archaeology LLC</w:t>
      </w:r>
    </w:p>
    <w:p w14:paraId="0C15B802" w14:textId="54F33412" w:rsidR="00C16DC3" w:rsidRDefault="00C16DC3" w:rsidP="00434529">
      <w:pPr>
        <w:pStyle w:val="ContactInfo"/>
        <w:rPr>
          <w:rFonts w:ascii="Times New Roman" w:hAnsi="Times New Roman" w:cs="Times New Roman"/>
          <w:spacing w:val="21"/>
          <w:sz w:val="24"/>
        </w:rPr>
      </w:pPr>
      <w:r>
        <w:rPr>
          <w:rFonts w:ascii="Times New Roman" w:hAnsi="Times New Roman" w:cs="Times New Roman"/>
          <w:spacing w:val="21"/>
          <w:sz w:val="24"/>
        </w:rPr>
        <w:t>Boss at Tallgrass Archaeology</w:t>
      </w:r>
    </w:p>
    <w:p w14:paraId="28D02A4A" w14:textId="619C3B4F" w:rsidR="00C16DC3" w:rsidRPr="003E51BA" w:rsidRDefault="00C02586" w:rsidP="00434529">
      <w:pPr>
        <w:pStyle w:val="ContactInfo"/>
        <w:rPr>
          <w:rFonts w:ascii="Times New Roman" w:hAnsi="Times New Roman" w:cs="Times New Roman"/>
          <w:spacing w:val="21"/>
          <w:sz w:val="24"/>
        </w:rPr>
      </w:pPr>
      <w:hyperlink r:id="rId10" w:history="1">
        <w:r w:rsidR="00C16DC3" w:rsidRPr="00C37622">
          <w:rPr>
            <w:rStyle w:val="Hyperlink"/>
            <w:rFonts w:ascii="Times New Roman" w:hAnsi="Times New Roman" w:cs="Times New Roman"/>
            <w:spacing w:val="21"/>
            <w:sz w:val="24"/>
          </w:rPr>
          <w:t>lrogerstallgrass@gmail.com</w:t>
        </w:r>
      </w:hyperlink>
      <w:r w:rsidR="00C16DC3">
        <w:rPr>
          <w:rFonts w:ascii="Times New Roman" w:hAnsi="Times New Roman" w:cs="Times New Roman"/>
          <w:spacing w:val="21"/>
          <w:sz w:val="24"/>
        </w:rPr>
        <w:tab/>
      </w:r>
      <w:r w:rsidR="00C16DC3">
        <w:rPr>
          <w:rFonts w:ascii="Times New Roman" w:hAnsi="Times New Roman" w:cs="Times New Roman"/>
          <w:spacing w:val="21"/>
          <w:sz w:val="24"/>
        </w:rPr>
        <w:tab/>
      </w:r>
      <w:r w:rsidR="00C16DC3">
        <w:rPr>
          <w:rFonts w:ascii="Times New Roman" w:hAnsi="Times New Roman" w:cs="Times New Roman"/>
          <w:spacing w:val="21"/>
          <w:sz w:val="24"/>
        </w:rPr>
        <w:tab/>
      </w:r>
      <w:r w:rsidR="00C16DC3">
        <w:rPr>
          <w:rFonts w:ascii="Times New Roman" w:hAnsi="Times New Roman" w:cs="Times New Roman"/>
          <w:spacing w:val="21"/>
          <w:sz w:val="24"/>
        </w:rPr>
        <w:tab/>
      </w:r>
      <w:r w:rsidR="00C16DC3">
        <w:rPr>
          <w:rFonts w:ascii="Times New Roman" w:hAnsi="Times New Roman" w:cs="Times New Roman"/>
          <w:spacing w:val="21"/>
          <w:sz w:val="24"/>
        </w:rPr>
        <w:tab/>
      </w:r>
      <w:r w:rsidR="00C16DC3">
        <w:rPr>
          <w:rFonts w:ascii="Times New Roman" w:hAnsi="Times New Roman" w:cs="Times New Roman"/>
          <w:spacing w:val="21"/>
          <w:sz w:val="24"/>
        </w:rPr>
        <w:tab/>
        <w:t>(319) 354-6722</w:t>
      </w:r>
    </w:p>
    <w:sectPr w:rsidR="00C16DC3" w:rsidRPr="003E51BA">
      <w:footerReference w:type="defaul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BCF0F" w14:textId="77777777" w:rsidR="00C02586" w:rsidRDefault="00C02586">
      <w:pPr>
        <w:spacing w:after="0" w:line="240" w:lineRule="auto"/>
      </w:pPr>
      <w:r>
        <w:separator/>
      </w:r>
    </w:p>
  </w:endnote>
  <w:endnote w:type="continuationSeparator" w:id="0">
    <w:p w14:paraId="5C5B242A" w14:textId="77777777" w:rsidR="00C02586" w:rsidRDefault="00C0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37DBE" w14:textId="77777777" w:rsidR="007432D0" w:rsidRDefault="00A9469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6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1C48A" w14:textId="77777777" w:rsidR="00C02586" w:rsidRDefault="00C02586">
      <w:pPr>
        <w:spacing w:after="0" w:line="240" w:lineRule="auto"/>
      </w:pPr>
      <w:r>
        <w:separator/>
      </w:r>
    </w:p>
  </w:footnote>
  <w:footnote w:type="continuationSeparator" w:id="0">
    <w:p w14:paraId="6B1EFA41" w14:textId="77777777" w:rsidR="00C02586" w:rsidRDefault="00C02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F229EA"/>
    <w:multiLevelType w:val="hybridMultilevel"/>
    <w:tmpl w:val="6424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C2F50"/>
    <w:multiLevelType w:val="hybridMultilevel"/>
    <w:tmpl w:val="847E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33EDA"/>
    <w:multiLevelType w:val="hybridMultilevel"/>
    <w:tmpl w:val="C9E8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85100"/>
    <w:multiLevelType w:val="hybridMultilevel"/>
    <w:tmpl w:val="4AEC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75F77"/>
    <w:multiLevelType w:val="hybridMultilevel"/>
    <w:tmpl w:val="31C4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51924"/>
    <w:multiLevelType w:val="hybridMultilevel"/>
    <w:tmpl w:val="84CA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8E3E3B"/>
    <w:multiLevelType w:val="hybridMultilevel"/>
    <w:tmpl w:val="3EDC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4"/>
  </w:num>
  <w:num w:numId="13">
    <w:abstractNumId w:val="15"/>
  </w:num>
  <w:num w:numId="14">
    <w:abstractNumId w:val="11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38"/>
    <w:rsid w:val="00211228"/>
    <w:rsid w:val="0033585B"/>
    <w:rsid w:val="00370982"/>
    <w:rsid w:val="003A0DAA"/>
    <w:rsid w:val="003A6BBA"/>
    <w:rsid w:val="003D0D1A"/>
    <w:rsid w:val="003D0FBD"/>
    <w:rsid w:val="003E458C"/>
    <w:rsid w:val="003E51BA"/>
    <w:rsid w:val="003F26D6"/>
    <w:rsid w:val="00434529"/>
    <w:rsid w:val="00476530"/>
    <w:rsid w:val="0048044F"/>
    <w:rsid w:val="00480AF1"/>
    <w:rsid w:val="00494DAC"/>
    <w:rsid w:val="005024C6"/>
    <w:rsid w:val="00540038"/>
    <w:rsid w:val="0055662E"/>
    <w:rsid w:val="00660C56"/>
    <w:rsid w:val="00677C45"/>
    <w:rsid w:val="00683C8B"/>
    <w:rsid w:val="006B032C"/>
    <w:rsid w:val="006E0B25"/>
    <w:rsid w:val="006E64D9"/>
    <w:rsid w:val="006F395E"/>
    <w:rsid w:val="007432D0"/>
    <w:rsid w:val="0076763F"/>
    <w:rsid w:val="00783E6D"/>
    <w:rsid w:val="0098071A"/>
    <w:rsid w:val="00993AAB"/>
    <w:rsid w:val="009A633F"/>
    <w:rsid w:val="00A24518"/>
    <w:rsid w:val="00A34495"/>
    <w:rsid w:val="00A46060"/>
    <w:rsid w:val="00A9469F"/>
    <w:rsid w:val="00B00B3C"/>
    <w:rsid w:val="00B6212B"/>
    <w:rsid w:val="00B7052E"/>
    <w:rsid w:val="00BA709B"/>
    <w:rsid w:val="00BC04AE"/>
    <w:rsid w:val="00BD5A02"/>
    <w:rsid w:val="00BD6A9F"/>
    <w:rsid w:val="00BF34C1"/>
    <w:rsid w:val="00C02586"/>
    <w:rsid w:val="00C1529F"/>
    <w:rsid w:val="00C16DC3"/>
    <w:rsid w:val="00D271C2"/>
    <w:rsid w:val="00D64F2C"/>
    <w:rsid w:val="00DB2220"/>
    <w:rsid w:val="00E023C5"/>
    <w:rsid w:val="00E217F6"/>
    <w:rsid w:val="00E269D7"/>
    <w:rsid w:val="00E6172F"/>
    <w:rsid w:val="00E64E56"/>
    <w:rsid w:val="00E815FE"/>
    <w:rsid w:val="00E97FA7"/>
    <w:rsid w:val="00F556BB"/>
    <w:rsid w:val="00F95B20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895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540038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038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shlynn-brown@uiowa.edu" TargetMode="External"/><Relationship Id="rId8" Type="http://schemas.openxmlformats.org/officeDocument/2006/relationships/hyperlink" Target="mailto:john-doershuk@uiowa.edu" TargetMode="External"/><Relationship Id="rId9" Type="http://schemas.openxmlformats.org/officeDocument/2006/relationships/hyperlink" Target="mailto:john-cordell@uiowa.edu" TargetMode="External"/><Relationship Id="rId10" Type="http://schemas.openxmlformats.org/officeDocument/2006/relationships/hyperlink" Target="mailto:lrogerstallgras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hlynnbrown/Library/Containers/com.microsoft.Word/Data/Library/Caches/1033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268</TotalTime>
  <Pages>2</Pages>
  <Words>361</Words>
  <Characters>2061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Ashlynn R</dc:creator>
  <cp:keywords/>
  <dc:description/>
  <cp:lastModifiedBy>Brown, Ashlynn R</cp:lastModifiedBy>
  <cp:revision>28</cp:revision>
  <dcterms:created xsi:type="dcterms:W3CDTF">2016-08-29T02:52:00Z</dcterms:created>
  <dcterms:modified xsi:type="dcterms:W3CDTF">2020-03-27T23:28:00Z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